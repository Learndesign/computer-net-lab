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6725" w14:textId="2621D177" w:rsidR="009237F8" w:rsidRDefault="00733787" w:rsidP="009237F8">
      <w:pPr>
        <w:pStyle w:val="aa"/>
      </w:pPr>
      <w:r>
        <w:rPr>
          <w:rFonts w:hint="eastAsia"/>
        </w:rPr>
        <w:t>Socket</w:t>
      </w:r>
      <w:r w:rsidR="009636E6">
        <w:rPr>
          <w:rFonts w:hint="eastAsia"/>
        </w:rPr>
        <w:t xml:space="preserve"> </w:t>
      </w:r>
      <w:r w:rsidR="009237F8">
        <w:rPr>
          <w:rFonts w:hint="eastAsia"/>
        </w:rPr>
        <w:t>实验设计报告</w:t>
      </w:r>
    </w:p>
    <w:p w14:paraId="17D14DBC" w14:textId="77777777" w:rsidR="000A44D2" w:rsidRDefault="009636E6">
      <w:pPr>
        <w:pStyle w:val="ac"/>
      </w:pPr>
      <w:r>
        <w:rPr>
          <w:rFonts w:hint="eastAsia"/>
        </w:rPr>
        <w:t>中国科学院大学</w:t>
      </w:r>
    </w:p>
    <w:p w14:paraId="539FEB34" w14:textId="1998A000" w:rsidR="000A44D2" w:rsidRDefault="00B507A4">
      <w:pPr>
        <w:pStyle w:val="ac"/>
      </w:pPr>
      <w:r>
        <w:rPr>
          <w:rFonts w:hint="eastAsia"/>
        </w:rPr>
        <w:t>页</w:t>
      </w:r>
    </w:p>
    <w:p w14:paraId="390F15CA" w14:textId="01BDA442" w:rsidR="000A44D2" w:rsidRDefault="009636E6">
      <w:pPr>
        <w:pStyle w:val="a6"/>
      </w:pPr>
      <w:r>
        <w:rPr>
          <w:rFonts w:hint="eastAsia"/>
        </w:rPr>
        <w:t>2022</w:t>
      </w:r>
      <w:r>
        <w:rPr>
          <w:rFonts w:hint="eastAsia"/>
        </w:rPr>
        <w:t>年月日</w:t>
      </w:r>
    </w:p>
    <w:p w14:paraId="76126244" w14:textId="0258DF06" w:rsidR="00076B74" w:rsidRPr="00D41A54" w:rsidRDefault="00076B74" w:rsidP="00076B74">
      <w:pPr>
        <w:ind w:firstLine="0"/>
        <w:rPr>
          <w:rFonts w:ascii="黑体" w:eastAsia="黑体" w:hAnsi="黑体"/>
          <w:sz w:val="32"/>
          <w:szCs w:val="32"/>
        </w:rPr>
      </w:pPr>
      <w:r w:rsidRPr="00D41A54">
        <w:rPr>
          <w:rFonts w:ascii="黑体" w:eastAsia="黑体" w:hAnsi="黑体" w:hint="eastAsia"/>
          <w:sz w:val="32"/>
          <w:szCs w:val="32"/>
        </w:rPr>
        <w:t>一、互联网协议实验</w:t>
      </w:r>
    </w:p>
    <w:p w14:paraId="679AF2A1" w14:textId="63448739" w:rsidR="00076B74" w:rsidRPr="00076B74" w:rsidRDefault="00D41A54" w:rsidP="00076B74">
      <w:pPr>
        <w:pStyle w:val="1"/>
      </w:pPr>
      <w:r>
        <w:rPr>
          <w:rFonts w:hint="eastAsia"/>
        </w:rPr>
        <w:t>实验内容</w:t>
      </w:r>
      <w:bookmarkStart w:id="0" w:name="_GoBack"/>
      <w:bookmarkEnd w:id="0"/>
    </w:p>
    <w:p w14:paraId="782E3958" w14:textId="77777777" w:rsidR="000A44D2" w:rsidRDefault="000A44D2">
      <w:pPr>
        <w:ind w:firstLine="0"/>
      </w:pPr>
    </w:p>
    <w:p w14:paraId="205AE71F" w14:textId="355CA9E3" w:rsidR="000A44D2" w:rsidRDefault="00AC4DEC">
      <w:pPr>
        <w:pStyle w:val="1"/>
      </w:pPr>
      <w:r>
        <w:rPr>
          <w:rFonts w:hint="eastAsia"/>
        </w:rPr>
        <w:t>实验流程</w:t>
      </w:r>
    </w:p>
    <w:p w14:paraId="5A61575E" w14:textId="77777777" w:rsidR="000A44D2" w:rsidRDefault="000A44D2" w:rsidP="00D41A54">
      <w:pPr>
        <w:ind w:firstLine="0"/>
      </w:pPr>
    </w:p>
    <w:p w14:paraId="63619972" w14:textId="59BB0D72" w:rsidR="000A44D2" w:rsidRDefault="00AC4DEC">
      <w:pPr>
        <w:pStyle w:val="1"/>
      </w:pPr>
      <w:r>
        <w:rPr>
          <w:rFonts w:hint="eastAsia"/>
        </w:rPr>
        <w:t>实验结果</w:t>
      </w:r>
    </w:p>
    <w:p w14:paraId="3248A4A0" w14:textId="77777777" w:rsidR="000A44D2" w:rsidRDefault="000A44D2"/>
    <w:p w14:paraId="27E04B6B" w14:textId="289E808E" w:rsidR="000A44D2" w:rsidRDefault="00AC4DEC">
      <w:pPr>
        <w:pStyle w:val="1"/>
      </w:pPr>
      <w:r>
        <w:rPr>
          <w:rFonts w:hint="eastAsia"/>
        </w:rPr>
        <w:t>分析和讨论</w:t>
      </w:r>
    </w:p>
    <w:p w14:paraId="62BA11AC" w14:textId="77777777" w:rsidR="000A44D2" w:rsidRDefault="000A44D2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p w14:paraId="1744F078" w14:textId="52C76B89" w:rsidR="000A44D2" w:rsidRDefault="000A44D2">
      <w:pPr>
        <w:pStyle w:val="HTML"/>
        <w:spacing w:line="300" w:lineRule="atLeast"/>
      </w:pPr>
    </w:p>
    <w:p w14:paraId="47753F8F" w14:textId="78143427" w:rsidR="009D0C28" w:rsidRDefault="009D0C28">
      <w:pPr>
        <w:pStyle w:val="HTML"/>
        <w:spacing w:line="300" w:lineRule="atLeast"/>
      </w:pPr>
    </w:p>
    <w:p w14:paraId="3A21A8E4" w14:textId="3858FBE2" w:rsidR="009D0C28" w:rsidRDefault="009D0C28">
      <w:pPr>
        <w:pStyle w:val="HTML"/>
        <w:spacing w:line="300" w:lineRule="atLeast"/>
      </w:pPr>
    </w:p>
    <w:p w14:paraId="48C3EAC3" w14:textId="1F1216A1" w:rsidR="009D0C28" w:rsidRDefault="009D0C28">
      <w:pPr>
        <w:pStyle w:val="HTML"/>
        <w:spacing w:line="300" w:lineRule="atLeast"/>
      </w:pPr>
    </w:p>
    <w:p w14:paraId="13FAE586" w14:textId="1B4400A7" w:rsidR="009D0C28" w:rsidRDefault="009D0C28">
      <w:pPr>
        <w:pStyle w:val="HTML"/>
        <w:spacing w:line="300" w:lineRule="atLeast"/>
      </w:pPr>
    </w:p>
    <w:p w14:paraId="1AD9B846" w14:textId="2D7F1259" w:rsidR="009D0C28" w:rsidRDefault="009D0C28">
      <w:pPr>
        <w:pStyle w:val="HTML"/>
        <w:spacing w:line="300" w:lineRule="atLeast"/>
      </w:pPr>
    </w:p>
    <w:p w14:paraId="7EEFADA8" w14:textId="4BE5F141" w:rsidR="009D0C28" w:rsidRDefault="009D0C28">
      <w:pPr>
        <w:pStyle w:val="HTML"/>
        <w:spacing w:line="300" w:lineRule="atLeast"/>
      </w:pPr>
    </w:p>
    <w:p w14:paraId="4F6521C1" w14:textId="75CCCC77" w:rsidR="009D0C28" w:rsidRDefault="009D0C28">
      <w:pPr>
        <w:pStyle w:val="HTML"/>
        <w:spacing w:line="300" w:lineRule="atLeast"/>
      </w:pPr>
    </w:p>
    <w:p w14:paraId="4CCCEBE3" w14:textId="6C824AA4" w:rsidR="009D0C28" w:rsidRDefault="009D0C28">
      <w:pPr>
        <w:pStyle w:val="HTML"/>
        <w:spacing w:line="300" w:lineRule="atLeast"/>
      </w:pPr>
    </w:p>
    <w:p w14:paraId="5D7653FC" w14:textId="1F80E5A8" w:rsidR="009D0C28" w:rsidRDefault="009D0C28">
      <w:pPr>
        <w:pStyle w:val="HTML"/>
        <w:spacing w:line="300" w:lineRule="atLeast"/>
      </w:pPr>
    </w:p>
    <w:p w14:paraId="2EF72238" w14:textId="59E87D0F" w:rsidR="009D0C28" w:rsidRDefault="009D0C28">
      <w:pPr>
        <w:pStyle w:val="HTML"/>
        <w:spacing w:line="300" w:lineRule="atLeast"/>
      </w:pPr>
    </w:p>
    <w:p w14:paraId="47128390" w14:textId="2C4E005C" w:rsidR="009D0C28" w:rsidRDefault="009D0C28">
      <w:pPr>
        <w:pStyle w:val="HTML"/>
        <w:spacing w:line="300" w:lineRule="atLeast"/>
      </w:pPr>
    </w:p>
    <w:p w14:paraId="4770831E" w14:textId="4262EA7E" w:rsidR="009D0C28" w:rsidRDefault="009D0C28">
      <w:pPr>
        <w:pStyle w:val="HTML"/>
        <w:spacing w:line="300" w:lineRule="atLeast"/>
      </w:pPr>
    </w:p>
    <w:p w14:paraId="67CAC062" w14:textId="68435CEB" w:rsidR="009D0C28" w:rsidRDefault="009D0C28">
      <w:pPr>
        <w:pStyle w:val="HTML"/>
        <w:spacing w:line="300" w:lineRule="atLeast"/>
      </w:pPr>
    </w:p>
    <w:p w14:paraId="7B50A418" w14:textId="5FB42F2B" w:rsidR="009D0C28" w:rsidRDefault="009D0C28">
      <w:pPr>
        <w:pStyle w:val="HTML"/>
        <w:spacing w:line="300" w:lineRule="atLeast"/>
      </w:pPr>
    </w:p>
    <w:p w14:paraId="1E82679B" w14:textId="0BCD56C4" w:rsidR="009D0C28" w:rsidRDefault="009D0C28">
      <w:pPr>
        <w:pStyle w:val="HTML"/>
        <w:spacing w:line="300" w:lineRule="atLeast"/>
      </w:pPr>
    </w:p>
    <w:p w14:paraId="5F864C2E" w14:textId="3E257CA5" w:rsidR="009D0C28" w:rsidRDefault="009D0C28">
      <w:pPr>
        <w:pStyle w:val="HTML"/>
        <w:spacing w:line="300" w:lineRule="atLeast"/>
      </w:pPr>
    </w:p>
    <w:p w14:paraId="3F2B8A0D" w14:textId="045BF2D6" w:rsidR="009D0C28" w:rsidRDefault="009D0C28">
      <w:pPr>
        <w:pStyle w:val="HTML"/>
        <w:spacing w:line="300" w:lineRule="atLeast"/>
      </w:pPr>
    </w:p>
    <w:p w14:paraId="567FB49D" w14:textId="7C40BFB3" w:rsidR="009D0C28" w:rsidRDefault="009D0C28">
      <w:pPr>
        <w:pStyle w:val="HTML"/>
        <w:spacing w:line="300" w:lineRule="atLeast"/>
      </w:pPr>
    </w:p>
    <w:p w14:paraId="5B073FF8" w14:textId="402DF65E" w:rsidR="009D0C28" w:rsidRDefault="009D0C28">
      <w:pPr>
        <w:pStyle w:val="HTML"/>
        <w:spacing w:line="300" w:lineRule="atLeast"/>
      </w:pPr>
    </w:p>
    <w:p w14:paraId="3E5155DB" w14:textId="51578701" w:rsidR="009D0C28" w:rsidRDefault="009D0C28">
      <w:pPr>
        <w:pStyle w:val="HTML"/>
        <w:spacing w:line="300" w:lineRule="atLeast"/>
      </w:pPr>
    </w:p>
    <w:p w14:paraId="25E3000A" w14:textId="10854ED6" w:rsidR="009D0C28" w:rsidRDefault="009D0C28">
      <w:pPr>
        <w:pStyle w:val="HTML"/>
        <w:spacing w:line="300" w:lineRule="atLeast"/>
      </w:pPr>
    </w:p>
    <w:p w14:paraId="652E1AFE" w14:textId="34CE6568" w:rsidR="009D0C28" w:rsidRDefault="009D0C28">
      <w:pPr>
        <w:pStyle w:val="HTML"/>
        <w:spacing w:line="300" w:lineRule="atLeast"/>
      </w:pPr>
    </w:p>
    <w:p w14:paraId="6D15062B" w14:textId="5A9A9316" w:rsidR="009D0C28" w:rsidRDefault="009D0C28">
      <w:pPr>
        <w:pStyle w:val="HTML"/>
        <w:spacing w:line="300" w:lineRule="atLeast"/>
      </w:pPr>
    </w:p>
    <w:p w14:paraId="77098962" w14:textId="43E85F00" w:rsidR="009D0C28" w:rsidRDefault="009D0C28">
      <w:pPr>
        <w:pStyle w:val="HTML"/>
        <w:spacing w:line="300" w:lineRule="atLeast"/>
      </w:pPr>
    </w:p>
    <w:p w14:paraId="44915A24" w14:textId="173BFA70" w:rsidR="009D0C28" w:rsidRDefault="009D0C28">
      <w:pPr>
        <w:pStyle w:val="HTML"/>
        <w:spacing w:line="300" w:lineRule="atLeast"/>
      </w:pPr>
    </w:p>
    <w:p w14:paraId="7303489E" w14:textId="6005BC80" w:rsidR="009D0C28" w:rsidRDefault="009D0C28">
      <w:pPr>
        <w:pStyle w:val="HTML"/>
        <w:spacing w:line="300" w:lineRule="atLeast"/>
      </w:pPr>
    </w:p>
    <w:p w14:paraId="571D51F1" w14:textId="1ADD636B" w:rsidR="009D0C28" w:rsidRDefault="009D0C28">
      <w:pPr>
        <w:pStyle w:val="HTML"/>
        <w:spacing w:line="300" w:lineRule="atLeast"/>
      </w:pPr>
    </w:p>
    <w:p w14:paraId="3A3BC3AF" w14:textId="21CED2D0" w:rsidR="009D0C28" w:rsidRDefault="009D0C28">
      <w:pPr>
        <w:pStyle w:val="HTML"/>
        <w:spacing w:line="300" w:lineRule="atLeast"/>
      </w:pPr>
    </w:p>
    <w:p w14:paraId="167A3EEC" w14:textId="6ACC908A" w:rsidR="009D0C28" w:rsidRDefault="009D0C28">
      <w:pPr>
        <w:pStyle w:val="HTML"/>
        <w:spacing w:line="300" w:lineRule="atLeast"/>
      </w:pPr>
    </w:p>
    <w:p w14:paraId="44D1EFCD" w14:textId="44E95414" w:rsidR="009D0C28" w:rsidRDefault="009D0C28">
      <w:pPr>
        <w:pStyle w:val="HTML"/>
        <w:spacing w:line="300" w:lineRule="atLeast"/>
      </w:pPr>
    </w:p>
    <w:p w14:paraId="464B5D7B" w14:textId="544E05D5" w:rsidR="009D0C28" w:rsidRDefault="009D0C28">
      <w:pPr>
        <w:pStyle w:val="HTML"/>
        <w:spacing w:line="300" w:lineRule="atLeast"/>
      </w:pPr>
    </w:p>
    <w:p w14:paraId="5042A787" w14:textId="2821B625" w:rsidR="009D0C28" w:rsidRDefault="009D0C28">
      <w:pPr>
        <w:pStyle w:val="HTML"/>
        <w:spacing w:line="300" w:lineRule="atLeast"/>
      </w:pPr>
    </w:p>
    <w:p w14:paraId="30556396" w14:textId="56DA4988" w:rsidR="009D0C28" w:rsidRDefault="009D0C28">
      <w:pPr>
        <w:pStyle w:val="HTML"/>
        <w:spacing w:line="300" w:lineRule="atLeast"/>
      </w:pPr>
    </w:p>
    <w:p w14:paraId="0F43D0A8" w14:textId="37A8863D" w:rsidR="009D0C28" w:rsidRDefault="009D0C28">
      <w:pPr>
        <w:pStyle w:val="HTML"/>
        <w:spacing w:line="300" w:lineRule="atLeast"/>
      </w:pPr>
    </w:p>
    <w:p w14:paraId="57329765" w14:textId="77777777" w:rsidR="009D0C28" w:rsidRDefault="009D0C28">
      <w:pPr>
        <w:pStyle w:val="HTML"/>
        <w:spacing w:line="300" w:lineRule="atLeast"/>
      </w:pPr>
    </w:p>
    <w:sectPr w:rsidR="009D0C28" w:rsidSect="009D0C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oddPage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215CC" w14:textId="77777777" w:rsidR="003E014B" w:rsidRDefault="003E014B">
      <w:r>
        <w:separator/>
      </w:r>
    </w:p>
  </w:endnote>
  <w:endnote w:type="continuationSeparator" w:id="0">
    <w:p w14:paraId="033257B2" w14:textId="77777777" w:rsidR="003E014B" w:rsidRDefault="003E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5A514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2</w:t>
    </w:r>
    <w:r>
      <w:rPr>
        <w:rStyle w:val="ab"/>
      </w:rPr>
      <w:fldChar w:fldCharType="end"/>
    </w:r>
  </w:p>
  <w:p w14:paraId="43CAB38D" w14:textId="77777777" w:rsidR="000A44D2" w:rsidRDefault="000A4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DA9FB" w14:textId="77777777" w:rsidR="000A44D2" w:rsidRDefault="009636E6">
    <w:pPr>
      <w:pStyle w:val="a7"/>
      <w:framePr w:wrap="around" w:vAnchor="text" w:hAnchor="margin" w:xAlign="center" w:y="1"/>
      <w:ind w:firstLine="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3</w:t>
    </w:r>
    <w:r>
      <w:rPr>
        <w:rStyle w:val="ab"/>
      </w:rPr>
      <w:fldChar w:fldCharType="end"/>
    </w:r>
  </w:p>
  <w:p w14:paraId="0E8EF919" w14:textId="77777777" w:rsidR="000A44D2" w:rsidRDefault="000A4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ABC1C" w14:textId="77777777" w:rsidR="003E014B" w:rsidRDefault="003E014B">
      <w:r>
        <w:separator/>
      </w:r>
    </w:p>
  </w:footnote>
  <w:footnote w:type="continuationSeparator" w:id="0">
    <w:p w14:paraId="04F50910" w14:textId="77777777" w:rsidR="003E014B" w:rsidRDefault="003E0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E792B" w14:textId="77777777" w:rsidR="000A44D2" w:rsidRDefault="009636E6">
    <w:pPr>
      <w:pStyle w:val="a8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5B326" w14:textId="2A1E6EB0" w:rsidR="000A44D2" w:rsidRDefault="009636E6">
    <w:pPr>
      <w:pStyle w:val="a8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>
      <w:fldChar w:fldCharType="separate"/>
    </w:r>
    <w:r w:rsidR="00B507A4">
      <w:rPr>
        <w:rFonts w:hint="eastAsia"/>
        <w:noProof/>
      </w:rPr>
      <w:t xml:space="preserve">Socket </w:t>
    </w:r>
    <w:r w:rsidR="00B507A4">
      <w:rPr>
        <w:rFonts w:hint="eastAsia"/>
        <w:noProof/>
      </w:rPr>
      <w:t>实验设计报告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51909" w14:textId="22529D09" w:rsidR="000A44D2" w:rsidRDefault="00F1691C">
    <w:pPr>
      <w:pStyle w:val="a8"/>
      <w:jc w:val="center"/>
      <w:rPr>
        <w:rFonts w:ascii="华文楷体" w:eastAsia="华文楷体" w:hAnsi="华文楷体" w:cs="华文楷体"/>
        <w:sz w:val="21"/>
        <w:szCs w:val="21"/>
      </w:rPr>
    </w:pPr>
    <w:r>
      <w:rPr>
        <w:rFonts w:ascii="华文楷体" w:eastAsia="华文楷体" w:hAnsi="华文楷体" w:cs="华文楷体" w:hint="eastAsia"/>
        <w:sz w:val="21"/>
        <w:szCs w:val="21"/>
      </w:rPr>
      <w:t>计算机网络</w:t>
    </w:r>
    <w:r w:rsidR="009636E6">
      <w:rPr>
        <w:rFonts w:ascii="华文楷体" w:eastAsia="华文楷体" w:hAnsi="华文楷体" w:cs="华文楷体" w:hint="eastAsia"/>
        <w:sz w:val="21"/>
        <w:szCs w:val="21"/>
      </w:rPr>
      <w:t xml:space="preserve">研讨课 </w:t>
    </w:r>
    <w:r w:rsidR="007148DF">
      <w:rPr>
        <w:rFonts w:ascii="华文楷体" w:eastAsia="华文楷体" w:hAnsi="华文楷体" w:cs="华文楷体" w:hint="eastAsia"/>
        <w:sz w:val="21"/>
        <w:szCs w:val="21"/>
      </w:rPr>
      <w:t>春</w:t>
    </w:r>
    <w:r w:rsidR="009636E6">
      <w:rPr>
        <w:rFonts w:ascii="华文楷体" w:eastAsia="华文楷体" w:hAnsi="华文楷体" w:cs="华文楷体" w:hint="eastAsia"/>
        <w:sz w:val="21"/>
        <w:szCs w:val="21"/>
      </w:rPr>
      <w:t>季学期 2022 - 2023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45247"/>
    <w:multiLevelType w:val="multilevel"/>
    <w:tmpl w:val="74C45247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7AF7"/>
    <w:rsid w:val="0004069A"/>
    <w:rsid w:val="000628ED"/>
    <w:rsid w:val="000632E0"/>
    <w:rsid w:val="00076B74"/>
    <w:rsid w:val="000A44D2"/>
    <w:rsid w:val="000B67F3"/>
    <w:rsid w:val="000B7443"/>
    <w:rsid w:val="000D0B0D"/>
    <w:rsid w:val="000D1C12"/>
    <w:rsid w:val="000D7EE1"/>
    <w:rsid w:val="001019B6"/>
    <w:rsid w:val="001621BF"/>
    <w:rsid w:val="00167387"/>
    <w:rsid w:val="00183230"/>
    <w:rsid w:val="001957E1"/>
    <w:rsid w:val="001A61E9"/>
    <w:rsid w:val="001D534F"/>
    <w:rsid w:val="0024200B"/>
    <w:rsid w:val="00292B9A"/>
    <w:rsid w:val="002C74DB"/>
    <w:rsid w:val="00316002"/>
    <w:rsid w:val="003629E6"/>
    <w:rsid w:val="00372825"/>
    <w:rsid w:val="00375F81"/>
    <w:rsid w:val="003968B3"/>
    <w:rsid w:val="003D0EBC"/>
    <w:rsid w:val="003D2A19"/>
    <w:rsid w:val="003E014B"/>
    <w:rsid w:val="003E59E2"/>
    <w:rsid w:val="003F0794"/>
    <w:rsid w:val="004234C2"/>
    <w:rsid w:val="00482DD3"/>
    <w:rsid w:val="004D03EE"/>
    <w:rsid w:val="004E37A0"/>
    <w:rsid w:val="00534B37"/>
    <w:rsid w:val="00537318"/>
    <w:rsid w:val="0054258E"/>
    <w:rsid w:val="00586257"/>
    <w:rsid w:val="005C4481"/>
    <w:rsid w:val="005F308D"/>
    <w:rsid w:val="00635EEC"/>
    <w:rsid w:val="00643057"/>
    <w:rsid w:val="006C55B5"/>
    <w:rsid w:val="006F0480"/>
    <w:rsid w:val="007148DF"/>
    <w:rsid w:val="00733787"/>
    <w:rsid w:val="007478D2"/>
    <w:rsid w:val="007848D0"/>
    <w:rsid w:val="007A7AF5"/>
    <w:rsid w:val="007D55F4"/>
    <w:rsid w:val="00875D20"/>
    <w:rsid w:val="00881411"/>
    <w:rsid w:val="00887E8E"/>
    <w:rsid w:val="008A0509"/>
    <w:rsid w:val="008C241E"/>
    <w:rsid w:val="008D12AC"/>
    <w:rsid w:val="008D2DB9"/>
    <w:rsid w:val="008E7ABA"/>
    <w:rsid w:val="009023FE"/>
    <w:rsid w:val="00910D68"/>
    <w:rsid w:val="009237F8"/>
    <w:rsid w:val="009636E6"/>
    <w:rsid w:val="009872C4"/>
    <w:rsid w:val="009D0C28"/>
    <w:rsid w:val="009F43B3"/>
    <w:rsid w:val="009F72C1"/>
    <w:rsid w:val="00A23B68"/>
    <w:rsid w:val="00A27194"/>
    <w:rsid w:val="00A44F6B"/>
    <w:rsid w:val="00A640A9"/>
    <w:rsid w:val="00A746FF"/>
    <w:rsid w:val="00AA2D97"/>
    <w:rsid w:val="00AC4DEC"/>
    <w:rsid w:val="00AE137F"/>
    <w:rsid w:val="00AE343E"/>
    <w:rsid w:val="00B507A4"/>
    <w:rsid w:val="00B52E80"/>
    <w:rsid w:val="00B5334D"/>
    <w:rsid w:val="00B831E1"/>
    <w:rsid w:val="00BD5696"/>
    <w:rsid w:val="00BE566E"/>
    <w:rsid w:val="00BF43ED"/>
    <w:rsid w:val="00C32775"/>
    <w:rsid w:val="00C63EB2"/>
    <w:rsid w:val="00C704A0"/>
    <w:rsid w:val="00C751B0"/>
    <w:rsid w:val="00CA2505"/>
    <w:rsid w:val="00CB1FF6"/>
    <w:rsid w:val="00CC0D74"/>
    <w:rsid w:val="00CC6008"/>
    <w:rsid w:val="00CF2B51"/>
    <w:rsid w:val="00CF44D9"/>
    <w:rsid w:val="00CF4E98"/>
    <w:rsid w:val="00D00928"/>
    <w:rsid w:val="00D01405"/>
    <w:rsid w:val="00D06DE0"/>
    <w:rsid w:val="00D104AE"/>
    <w:rsid w:val="00D10BDB"/>
    <w:rsid w:val="00D117F2"/>
    <w:rsid w:val="00D2708D"/>
    <w:rsid w:val="00D41A54"/>
    <w:rsid w:val="00D47D86"/>
    <w:rsid w:val="00D7736C"/>
    <w:rsid w:val="00DB390A"/>
    <w:rsid w:val="00DC264C"/>
    <w:rsid w:val="00DF2EA9"/>
    <w:rsid w:val="00E27874"/>
    <w:rsid w:val="00EA794B"/>
    <w:rsid w:val="00EB5D7B"/>
    <w:rsid w:val="00EC5730"/>
    <w:rsid w:val="00EF0EB3"/>
    <w:rsid w:val="00F071E4"/>
    <w:rsid w:val="00F1691C"/>
    <w:rsid w:val="00F35A5C"/>
    <w:rsid w:val="00F71DC3"/>
    <w:rsid w:val="00F9295A"/>
    <w:rsid w:val="00F9787A"/>
    <w:rsid w:val="00FB6356"/>
    <w:rsid w:val="00FD5F07"/>
    <w:rsid w:val="28475245"/>
    <w:rsid w:val="33A70FC4"/>
    <w:rsid w:val="3662158F"/>
    <w:rsid w:val="38EB2DC7"/>
    <w:rsid w:val="3A5F086E"/>
    <w:rsid w:val="445D030D"/>
    <w:rsid w:val="53B35B89"/>
    <w:rsid w:val="55FA2598"/>
    <w:rsid w:val="5E8C508E"/>
    <w:rsid w:val="5E8E7037"/>
    <w:rsid w:val="644C0275"/>
    <w:rsid w:val="71F8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2E3AC"/>
  <w15:docId w15:val="{9D18E8E5-5EC0-4065-9BC4-0DFEB74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qFormat/>
    <w:pPr>
      <w:ind w:firstLine="420"/>
    </w:pPr>
  </w:style>
  <w:style w:type="paragraph" w:styleId="a4">
    <w:name w:val="caption"/>
    <w:basedOn w:val="a"/>
    <w:next w:val="a"/>
    <w:qFormat/>
    <w:pPr>
      <w:spacing w:before="152" w:after="160"/>
      <w:ind w:firstLine="0"/>
      <w:jc w:val="center"/>
    </w:pPr>
    <w:rPr>
      <w:rFonts w:ascii="Arial" w:eastAsia="黑体" w:hAnsi="Arial"/>
    </w:rPr>
  </w:style>
  <w:style w:type="paragraph" w:styleId="a5">
    <w:name w:val="Body Text"/>
    <w:basedOn w:val="a"/>
    <w:semiHidden/>
    <w:qFormat/>
    <w:pPr>
      <w:spacing w:after="120"/>
    </w:pPr>
  </w:style>
  <w:style w:type="paragraph" w:styleId="a6">
    <w:name w:val="Date"/>
    <w:basedOn w:val="a"/>
    <w:next w:val="a"/>
    <w:semiHidden/>
    <w:pPr>
      <w:ind w:firstLine="0"/>
      <w:jc w:val="center"/>
    </w:pPr>
    <w:rPr>
      <w:rFonts w:eastAsia="楷体_GB2312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semiHidden/>
    <w:qFormat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styleId="a9">
    <w:name w:val="Subtitle"/>
    <w:basedOn w:val="aa"/>
    <w:qFormat/>
    <w:pPr>
      <w:spacing w:before="0" w:after="0"/>
    </w:pPr>
    <w:rPr>
      <w:rFonts w:ascii="Times New Roman" w:eastAsia="楷体_GB2312" w:hAnsi="Times New Roman"/>
      <w:sz w:val="21"/>
    </w:rPr>
  </w:style>
  <w:style w:type="paragraph" w:styleId="aa">
    <w:name w:val="Title"/>
    <w:basedOn w:val="a"/>
    <w:qFormat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page number"/>
    <w:basedOn w:val="a1"/>
    <w:semiHidden/>
    <w:qFormat/>
  </w:style>
  <w:style w:type="paragraph" w:customStyle="1" w:styleId="ac">
    <w:name w:val="作者"/>
    <w:basedOn w:val="a9"/>
    <w:qFormat/>
  </w:style>
  <w:style w:type="paragraph" w:customStyle="1" w:styleId="ad">
    <w:name w:val="摘要"/>
    <w:basedOn w:val="a"/>
    <w:pPr>
      <w:spacing w:before="240" w:after="120"/>
      <w:ind w:firstLine="0"/>
      <w:jc w:val="center"/>
    </w:pPr>
    <w:rPr>
      <w:rFonts w:eastAsia="黑体"/>
    </w:rPr>
  </w:style>
  <w:style w:type="paragraph" w:customStyle="1" w:styleId="ae">
    <w:name w:val="摘要正文"/>
    <w:basedOn w:val="a"/>
    <w:qFormat/>
    <w:rPr>
      <w:rFonts w:eastAsia="楷体_GB2312"/>
    </w:rPr>
  </w:style>
  <w:style w:type="paragraph" w:customStyle="1" w:styleId="af">
    <w:name w:val="参考文献"/>
    <w:basedOn w:val="ad"/>
    <w:next w:val="a"/>
    <w:qFormat/>
    <w:pPr>
      <w:jc w:val="both"/>
    </w:pPr>
  </w:style>
  <w:style w:type="paragraph" w:customStyle="1" w:styleId="af0">
    <w:name w:val="文献列表"/>
    <w:basedOn w:val="a"/>
    <w:qFormat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qFormat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qFormat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qFormat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a"/>
    <w:qFormat/>
    <w:rPr>
      <w:sz w:val="48"/>
    </w:rPr>
  </w:style>
  <w:style w:type="paragraph" w:customStyle="1" w:styleId="af5">
    <w:name w:val="封面正文"/>
    <w:basedOn w:val="a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1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qFormat/>
  </w:style>
  <w:style w:type="character" w:customStyle="1" w:styleId="cp">
    <w:name w:val="cp"/>
    <w:basedOn w:val="a1"/>
    <w:qFormat/>
  </w:style>
  <w:style w:type="character" w:customStyle="1" w:styleId="k">
    <w:name w:val="k"/>
    <w:basedOn w:val="a1"/>
    <w:qFormat/>
  </w:style>
  <w:style w:type="character" w:customStyle="1" w:styleId="nf">
    <w:name w:val="nf"/>
    <w:basedOn w:val="a1"/>
    <w:qFormat/>
  </w:style>
  <w:style w:type="character" w:customStyle="1" w:styleId="p">
    <w:name w:val="p"/>
    <w:basedOn w:val="a1"/>
    <w:qFormat/>
  </w:style>
  <w:style w:type="character" w:customStyle="1" w:styleId="o">
    <w:name w:val="o"/>
    <w:basedOn w:val="a1"/>
    <w:qFormat/>
  </w:style>
  <w:style w:type="character" w:customStyle="1" w:styleId="n">
    <w:name w:val="n"/>
    <w:basedOn w:val="a1"/>
    <w:qFormat/>
  </w:style>
  <w:style w:type="character" w:customStyle="1" w:styleId="kt">
    <w:name w:val="kt"/>
    <w:basedOn w:val="a1"/>
  </w:style>
  <w:style w:type="character" w:customStyle="1" w:styleId="c1">
    <w:name w:val="c1"/>
    <w:basedOn w:val="a1"/>
    <w:qFormat/>
  </w:style>
  <w:style w:type="character" w:customStyle="1" w:styleId="mi">
    <w:name w:val="mi"/>
    <w:basedOn w:val="a1"/>
    <w:qFormat/>
  </w:style>
  <w:style w:type="character" w:customStyle="1" w:styleId="mh">
    <w:name w:val="mh"/>
    <w:basedOn w:val="a1"/>
    <w:qFormat/>
  </w:style>
  <w:style w:type="character" w:customStyle="1" w:styleId="nb">
    <w:name w:val="nb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FS小组报告模板（201202版）.dotx</Template>
  <TotalTime>131</TotalTime>
  <Pages>2</Pages>
  <Words>15</Words>
  <Characters>88</Characters>
  <Application>Microsoft Office Word</Application>
  <DocSecurity>0</DocSecurity>
  <Lines>1</Lines>
  <Paragraphs>1</Paragraphs>
  <ScaleCrop>false</ScaleCrop>
  <Company>国家智能计算机研究开发中心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YX</cp:lastModifiedBy>
  <cp:revision>38</cp:revision>
  <cp:lastPrinted>2001-07-04T02:49:00Z</cp:lastPrinted>
  <dcterms:created xsi:type="dcterms:W3CDTF">2020-12-06T16:16:00Z</dcterms:created>
  <dcterms:modified xsi:type="dcterms:W3CDTF">2022-09-01T03:13:00Z</dcterms:modified>
  <cp:category>技术报告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76C3135519A848FDA455484F60DF70E7</vt:lpwstr>
  </property>
</Properties>
</file>